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FCD0" w14:textId="77777777" w:rsidR="0010675B" w:rsidRDefault="007F657E">
      <w:r>
        <w:t>Für den Vertretungsplan einer Schule soll eine App erstellt werden.</w:t>
      </w:r>
    </w:p>
    <w:p w14:paraId="5EFD8D21" w14:textId="77777777" w:rsidR="007F657E" w:rsidRDefault="007F657E">
      <w:r>
        <w:rPr>
          <w:noProof/>
        </w:rPr>
        <w:drawing>
          <wp:anchor distT="0" distB="0" distL="114300" distR="114300" simplePos="0" relativeHeight="251658240" behindDoc="0" locked="0" layoutInCell="1" allowOverlap="1" wp14:anchorId="751E2E57" wp14:editId="21E4BB17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1695450" cy="104775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Fragmente dieser Anwendung liegen bereits vor. Die Anwendung ist nach dem Architekturmuster MVVM erstellt. Außerdem ist der Zugriff auf eine</w:t>
      </w:r>
      <w:r w:rsidR="00EA546F">
        <w:t xml:space="preserve"> </w:t>
      </w:r>
      <w:r>
        <w:t>Access- Datenbank ausgelagert.</w:t>
      </w:r>
    </w:p>
    <w:p w14:paraId="401C1576" w14:textId="77777777" w:rsidR="007F657E" w:rsidRDefault="007F657E"/>
    <w:p w14:paraId="10702DFB" w14:textId="77777777" w:rsidR="007F657E" w:rsidRDefault="007F657E">
      <w:r>
        <w:rPr>
          <w:noProof/>
        </w:rPr>
        <w:drawing>
          <wp:anchor distT="0" distB="0" distL="114300" distR="114300" simplePos="0" relativeHeight="251659264" behindDoc="1" locked="0" layoutInCell="1" allowOverlap="1" wp14:anchorId="5EEA2204" wp14:editId="5727EA4A">
            <wp:simplePos x="0" y="0"/>
            <wp:positionH relativeFrom="margin">
              <wp:posOffset>190500</wp:posOffset>
            </wp:positionH>
            <wp:positionV relativeFrom="paragraph">
              <wp:posOffset>66040</wp:posOffset>
            </wp:positionV>
            <wp:extent cx="2834640" cy="1704975"/>
            <wp:effectExtent l="0" t="0" r="3810" b="9525"/>
            <wp:wrapTight wrapText="bothSides">
              <wp:wrapPolygon edited="0">
                <wp:start x="0" y="0"/>
                <wp:lineTo x="0" y="21479"/>
                <wp:lineTo x="21484" y="21479"/>
                <wp:lineTo x="2148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0AF0E" w14:textId="77777777" w:rsidR="007F657E" w:rsidRDefault="007F65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3F5DF" wp14:editId="7D0C2F72">
                <wp:simplePos x="0" y="0"/>
                <wp:positionH relativeFrom="column">
                  <wp:posOffset>643254</wp:posOffset>
                </wp:positionH>
                <wp:positionV relativeFrom="paragraph">
                  <wp:posOffset>821055</wp:posOffset>
                </wp:positionV>
                <wp:extent cx="2695575" cy="609600"/>
                <wp:effectExtent l="0" t="57150" r="0" b="190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609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CA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50.65pt;margin-top:64.65pt;width:212.25pt;height:4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51489" wp14:editId="2771A9CE">
            <wp:simplePos x="0" y="0"/>
            <wp:positionH relativeFrom="column">
              <wp:posOffset>3310255</wp:posOffset>
            </wp:positionH>
            <wp:positionV relativeFrom="paragraph">
              <wp:posOffset>230505</wp:posOffset>
            </wp:positionV>
            <wp:extent cx="2647950" cy="11074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880C1" w14:textId="77777777" w:rsidR="007F657E" w:rsidRDefault="007F657E"/>
    <w:p w14:paraId="61204FB1" w14:textId="77777777" w:rsidR="007F657E" w:rsidRDefault="007F657E"/>
    <w:p w14:paraId="2F9E2280" w14:textId="77777777" w:rsidR="007F657E" w:rsidRDefault="007F657E">
      <w:r>
        <w:t xml:space="preserve">Diese Anwendung </w:t>
      </w:r>
      <w:r w:rsidR="00EA546F">
        <w:t xml:space="preserve">ist </w:t>
      </w:r>
      <w:r>
        <w:t>um folgende Punkte zu ergänzen.</w:t>
      </w:r>
    </w:p>
    <w:p w14:paraId="609E633D" w14:textId="77777777" w:rsidR="007F657E" w:rsidRDefault="007F657E"/>
    <w:p w14:paraId="3751F3BA" w14:textId="77777777" w:rsidR="007F657E" w:rsidRDefault="007F657E" w:rsidP="0010675B">
      <w:pPr>
        <w:pStyle w:val="Listenabsatz"/>
        <w:numPr>
          <w:ilvl w:val="0"/>
          <w:numId w:val="1"/>
        </w:numPr>
      </w:pPr>
      <w:r>
        <w:t>Optimierung der Datenbank</w:t>
      </w:r>
    </w:p>
    <w:p w14:paraId="5DFFF4DE" w14:textId="77777777" w:rsidR="00F14610" w:rsidRDefault="00F14610" w:rsidP="0010675B">
      <w:pPr>
        <w:pStyle w:val="Listenabsatz"/>
        <w:numPr>
          <w:ilvl w:val="0"/>
          <w:numId w:val="1"/>
        </w:numPr>
      </w:pPr>
      <w:r>
        <w:t>Anpassen der Settings</w:t>
      </w:r>
      <w:r w:rsidR="004110B3">
        <w:t>-E</w:t>
      </w:r>
      <w:r>
        <w:t>instellungen</w:t>
      </w:r>
    </w:p>
    <w:p w14:paraId="3F61E1BC" w14:textId="77777777" w:rsidR="0010675B" w:rsidRDefault="0010675B" w:rsidP="0010675B">
      <w:pPr>
        <w:pStyle w:val="Listenabsatz"/>
        <w:numPr>
          <w:ilvl w:val="0"/>
          <w:numId w:val="1"/>
        </w:numPr>
      </w:pPr>
      <w:r>
        <w:t>Ergänzen des Models</w:t>
      </w:r>
    </w:p>
    <w:p w14:paraId="291DB128" w14:textId="77777777" w:rsidR="007F657E" w:rsidRDefault="0010675B" w:rsidP="0010675B">
      <w:pPr>
        <w:pStyle w:val="Listenabsatz"/>
        <w:numPr>
          <w:ilvl w:val="0"/>
          <w:numId w:val="1"/>
        </w:numPr>
      </w:pPr>
      <w:r>
        <w:t>Eingabe der übrigen Stammdaten.</w:t>
      </w:r>
    </w:p>
    <w:p w14:paraId="7322066C" w14:textId="77777777" w:rsidR="0010675B" w:rsidRDefault="0010675B" w:rsidP="0010675B">
      <w:pPr>
        <w:pStyle w:val="Listenabsatz"/>
        <w:numPr>
          <w:ilvl w:val="0"/>
          <w:numId w:val="1"/>
        </w:numPr>
      </w:pPr>
      <w:r>
        <w:t>Eingabe und Anzeigen eines Vertretungsplans.</w:t>
      </w:r>
    </w:p>
    <w:p w14:paraId="7B5D5498" w14:textId="77777777" w:rsidR="007C2B36" w:rsidRDefault="007C2B36" w:rsidP="0010675B">
      <w:pPr>
        <w:pStyle w:val="Listenabsatz"/>
        <w:numPr>
          <w:ilvl w:val="0"/>
          <w:numId w:val="1"/>
        </w:numPr>
      </w:pPr>
      <w:r>
        <w:t>Abspeichern der Eingaben in der Datenbank</w:t>
      </w:r>
    </w:p>
    <w:p w14:paraId="468332B2" w14:textId="77777777" w:rsidR="007F657E" w:rsidRDefault="0010675B" w:rsidP="0010675B">
      <w:pPr>
        <w:pStyle w:val="Listenabsatz"/>
        <w:numPr>
          <w:ilvl w:val="0"/>
          <w:numId w:val="1"/>
        </w:numPr>
      </w:pPr>
      <w:r>
        <w:t>Optimierung des Layouts</w:t>
      </w:r>
    </w:p>
    <w:p w14:paraId="323CAAA9" w14:textId="77777777" w:rsidR="0010675B" w:rsidRDefault="0010675B"/>
    <w:p w14:paraId="5C6BE09F" w14:textId="77777777" w:rsidR="0010675B" w:rsidRDefault="0010675B">
      <w:r>
        <w:t>Dabei ist es notwendig erst die bestehende Anwendung zu analysieren.</w:t>
      </w:r>
    </w:p>
    <w:p w14:paraId="31951BB0" w14:textId="77777777" w:rsidR="0010675B" w:rsidRDefault="0010675B"/>
    <w:p w14:paraId="4054064E" w14:textId="77777777" w:rsidR="0010675B" w:rsidRDefault="001D0791">
      <w:r>
        <w:t>A</w:t>
      </w:r>
      <w:r w:rsidR="0010675B">
        <w:t xml:space="preserve">chten Sie dabei </w:t>
      </w:r>
      <w:r w:rsidR="0072017F">
        <w:t>z.B</w:t>
      </w:r>
      <w:r w:rsidR="00896373">
        <w:t xml:space="preserve">. </w:t>
      </w:r>
      <w:r w:rsidR="0072017F">
        <w:t xml:space="preserve">auf </w:t>
      </w:r>
      <w:r w:rsidR="0010675B">
        <w:t>folgende Punkte</w:t>
      </w:r>
      <w:r w:rsidR="00896373">
        <w:t>, bevor Sie weitere Änderungen vornehmen:</w:t>
      </w:r>
    </w:p>
    <w:p w14:paraId="7282B03B" w14:textId="77777777" w:rsidR="0010675B" w:rsidRDefault="0072017F">
      <w:r>
        <w:t>Zugriff auf Settings-Einstellungen via XAML-Code (</w:t>
      </w:r>
      <w:proofErr w:type="spellStart"/>
      <w:r w:rsidRPr="0072017F">
        <w:t>MainWindow.xaml</w:t>
      </w:r>
      <w:proofErr w:type="spellEnd"/>
      <w:r>
        <w:t>):</w:t>
      </w:r>
    </w:p>
    <w:p w14:paraId="1AAFB5BB" w14:textId="77777777" w:rsidR="0010675B" w:rsidRDefault="0010675B"/>
    <w:p w14:paraId="61DB88CB" w14:textId="77777777" w:rsidR="0072017F" w:rsidRDefault="001D0791" w:rsidP="007201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C1C1A" wp14:editId="701EEA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258C" w14:textId="77777777" w:rsidR="001D0791" w:rsidRDefault="001D0791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props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clr-namespace:StdpalnView.Properties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62DE3DD4" w14:textId="77777777" w:rsidR="001D0791" w:rsidRDefault="001D0791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02F6E348" w14:textId="77777777" w:rsidR="001D0791" w:rsidRDefault="001D0791">
                            <w:pP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Grid.Row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="0"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Grid.Column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="0"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Grid.ColumnSpan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="4"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Source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Settings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},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ImageSource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}"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Stretch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="Fill"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5479FEE5" w14:textId="77777777" w:rsidR="001D0791" w:rsidRPr="001D0791" w:rsidRDefault="001D0791">
                            <w:pPr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Hinweis: </w:t>
                            </w:r>
                            <w:r w:rsidRPr="001D0791">
                              <w:rPr>
                                <w:rFonts w:cs="Arial"/>
                                <w:szCs w:val="24"/>
                              </w:rPr>
                              <w:t>Der hinterlegte Pfad muss angepasst werden</w:t>
                            </w:r>
                          </w:p>
                          <w:p w14:paraId="67348ACE" w14:textId="77777777" w:rsidR="001D0791" w:rsidRDefault="001D0791"/>
                          <w:p w14:paraId="65BDFC17" w14:textId="77777777" w:rsidR="001D0791" w:rsidRDefault="001D0791" w:rsidP="0072017F">
                            <w:pPr>
                              <w:tabs>
                                <w:tab w:val="left" w:pos="6237"/>
                              </w:tabs>
                            </w:pPr>
                            <w:r>
                              <w:t>Instanziierung eines Objekts (</w:t>
                            </w:r>
                            <w:proofErr w:type="spellStart"/>
                            <w:r w:rsidRPr="0072017F">
                              <w:t>FachStammWindow.xaml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mittels XAML-Code</w:t>
                            </w:r>
                            <w:proofErr w:type="gramEnd"/>
                          </w:p>
                          <w:p w14:paraId="447CF6D7" w14:textId="77777777" w:rsidR="001D0791" w:rsidRDefault="001D0791" w:rsidP="007201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Window.Resources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91672F2" w14:textId="77777777" w:rsidR="001D0791" w:rsidRDefault="001D0791" w:rsidP="0072017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vm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VMFach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="NeuesFach"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="NeuesFach" &gt;&lt;/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vm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VMFach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D44636A" w14:textId="77777777" w:rsidR="001D0791" w:rsidRPr="00E9011A" w:rsidRDefault="001D0791" w:rsidP="00E9011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Window.Resources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C1C1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" filled="f" strokeweight=".5pt">
                <v:fill o:detectmouseclick="t"/>
                <v:textbox style="mso-fit-shape-to-text:t">
                  <w:txbxContent>
                    <w:p w14:paraId="25E5258C" w14:textId="77777777" w:rsidR="001D0791" w:rsidRDefault="001D0791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props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clr-namespace:StdpalnView.Properties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14:paraId="62DE3DD4" w14:textId="77777777" w:rsidR="001D0791" w:rsidRDefault="001D0791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02F6E348" w14:textId="77777777" w:rsidR="001D0791" w:rsidRDefault="001D0791">
                      <w:pP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Grid.Row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="0"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Grid.Column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="0"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Grid.ColumnSpan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="4"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="{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Source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={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Settings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},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ImageSource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}"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Stretch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="Fill"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5479FEE5" w14:textId="77777777" w:rsidR="001D0791" w:rsidRPr="001D0791" w:rsidRDefault="001D0791">
                      <w:pPr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Hinweis: </w:t>
                      </w:r>
                      <w:r w:rsidRPr="001D0791">
                        <w:rPr>
                          <w:rFonts w:cs="Arial"/>
                          <w:szCs w:val="24"/>
                        </w:rPr>
                        <w:t>Der hinterlegte Pfad muss angepasst werden</w:t>
                      </w:r>
                    </w:p>
                    <w:p w14:paraId="67348ACE" w14:textId="77777777" w:rsidR="001D0791" w:rsidRDefault="001D0791"/>
                    <w:p w14:paraId="65BDFC17" w14:textId="77777777" w:rsidR="001D0791" w:rsidRDefault="001D0791" w:rsidP="0072017F">
                      <w:pPr>
                        <w:tabs>
                          <w:tab w:val="left" w:pos="6237"/>
                        </w:tabs>
                      </w:pPr>
                      <w:r>
                        <w:t>Instanziierung eines Objekts (</w:t>
                      </w:r>
                      <w:proofErr w:type="spellStart"/>
                      <w:r w:rsidRPr="0072017F">
                        <w:t>FachStammWindow.xaml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mittels XAML-Code</w:t>
                      </w:r>
                      <w:proofErr w:type="gramEnd"/>
                    </w:p>
                    <w:p w14:paraId="447CF6D7" w14:textId="77777777" w:rsidR="001D0791" w:rsidRDefault="001D0791" w:rsidP="0072017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Window.Resources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091672F2" w14:textId="77777777" w:rsidR="001D0791" w:rsidRDefault="001D0791" w:rsidP="0072017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vm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VMFach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="NeuesFach"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="NeuesFach" &gt;&lt;/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vm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VMFach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D44636A" w14:textId="77777777" w:rsidR="001D0791" w:rsidRPr="00E9011A" w:rsidRDefault="001D0791" w:rsidP="00E9011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Window.Resources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BC6FC" w14:textId="77777777" w:rsidR="00163A12" w:rsidRDefault="00163A12" w:rsidP="0072017F">
      <w:pPr>
        <w:rPr>
          <w:rFonts w:cs="Arial"/>
          <w:szCs w:val="24"/>
        </w:rPr>
      </w:pPr>
      <w:r>
        <w:rPr>
          <w:rFonts w:cs="Arial"/>
          <w:szCs w:val="24"/>
        </w:rPr>
        <w:t xml:space="preserve">Datenaustausch zwischen </w:t>
      </w:r>
      <w:proofErr w:type="spellStart"/>
      <w:r>
        <w:rPr>
          <w:rFonts w:cs="Arial"/>
          <w:szCs w:val="24"/>
        </w:rPr>
        <w:t>DataAccess</w:t>
      </w:r>
      <w:proofErr w:type="spellEnd"/>
      <w:r>
        <w:rPr>
          <w:rFonts w:cs="Arial"/>
          <w:szCs w:val="24"/>
        </w:rPr>
        <w:t xml:space="preserve"> und Model</w:t>
      </w:r>
    </w:p>
    <w:p w14:paraId="4AAD9952" w14:textId="77777777" w:rsidR="0072017F" w:rsidRDefault="0072017F" w:rsidP="0072017F">
      <w:pPr>
        <w:rPr>
          <w:rFonts w:cs="Arial"/>
          <w:szCs w:val="24"/>
        </w:rPr>
      </w:pPr>
      <w:r w:rsidRPr="0072017F">
        <w:rPr>
          <w:rFonts w:cs="Arial"/>
          <w:szCs w:val="24"/>
        </w:rPr>
        <w:t>Ar</w:t>
      </w:r>
      <w:r w:rsidR="00896373">
        <w:rPr>
          <w:rFonts w:cs="Arial"/>
          <w:szCs w:val="24"/>
        </w:rPr>
        <w:t>chitektur der Anwendung</w:t>
      </w:r>
      <w:r w:rsidR="001D0791">
        <w:rPr>
          <w:rFonts w:cs="Arial"/>
          <w:szCs w:val="24"/>
        </w:rPr>
        <w:t xml:space="preserve"> </w:t>
      </w:r>
      <w:r w:rsidR="00896373">
        <w:rPr>
          <w:rFonts w:cs="Arial"/>
          <w:szCs w:val="24"/>
        </w:rPr>
        <w:t>usw.</w:t>
      </w:r>
    </w:p>
    <w:p w14:paraId="00DFCE96" w14:textId="77777777" w:rsidR="00896373" w:rsidRDefault="00896373" w:rsidP="0072017F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Es gibt noch viel zu tun.</w:t>
      </w:r>
    </w:p>
    <w:p w14:paraId="25050445" w14:textId="77777777" w:rsidR="00896373" w:rsidRDefault="00896373" w:rsidP="0072017F">
      <w:pPr>
        <w:rPr>
          <w:rFonts w:cs="Arial"/>
          <w:szCs w:val="24"/>
        </w:rPr>
      </w:pPr>
    </w:p>
    <w:p w14:paraId="4C819240" w14:textId="77777777" w:rsidR="00896373" w:rsidRDefault="00896373" w:rsidP="0072017F">
      <w:pPr>
        <w:rPr>
          <w:rFonts w:cs="Arial"/>
          <w:szCs w:val="24"/>
        </w:rPr>
      </w:pPr>
      <w:r>
        <w:rPr>
          <w:rFonts w:cs="Arial"/>
          <w:szCs w:val="24"/>
        </w:rPr>
        <w:t xml:space="preserve">Arbeiten Sie in 3er oder 4er Gruppen. Teilen Sie die Arbeiten auf. Entwickeln Sie dabei z.B. nach </w:t>
      </w:r>
      <w:proofErr w:type="spellStart"/>
      <w:r>
        <w:rPr>
          <w:rFonts w:cs="Arial"/>
          <w:szCs w:val="24"/>
        </w:rPr>
        <w:t>Scrum</w:t>
      </w:r>
      <w:proofErr w:type="spellEnd"/>
      <w:r>
        <w:rPr>
          <w:rFonts w:cs="Arial"/>
          <w:szCs w:val="24"/>
        </w:rPr>
        <w:t>.</w:t>
      </w:r>
    </w:p>
    <w:p w14:paraId="21D475A9" w14:textId="77777777" w:rsidR="00896373" w:rsidRDefault="00896373" w:rsidP="0072017F">
      <w:pPr>
        <w:rPr>
          <w:rFonts w:cs="Arial"/>
          <w:szCs w:val="24"/>
        </w:rPr>
      </w:pPr>
    </w:p>
    <w:p w14:paraId="6EB28C70" w14:textId="77777777" w:rsidR="00896373" w:rsidRPr="00896373" w:rsidRDefault="00896373" w:rsidP="00896373">
      <w:pPr>
        <w:pStyle w:val="Listenabsatz"/>
        <w:numPr>
          <w:ilvl w:val="0"/>
          <w:numId w:val="2"/>
        </w:numPr>
        <w:rPr>
          <w:rFonts w:cs="Arial"/>
          <w:szCs w:val="24"/>
        </w:rPr>
      </w:pPr>
      <w:r w:rsidRPr="00896373">
        <w:rPr>
          <w:rFonts w:cs="Arial"/>
          <w:szCs w:val="24"/>
        </w:rPr>
        <w:t xml:space="preserve">Der Sinn dieser Arbeit besteht in dem Analysieren und </w:t>
      </w:r>
      <w:r w:rsidR="006161EE">
        <w:rPr>
          <w:rFonts w:cs="Arial"/>
          <w:szCs w:val="24"/>
        </w:rPr>
        <w:t xml:space="preserve">der </w:t>
      </w:r>
      <w:r w:rsidRPr="00896373">
        <w:rPr>
          <w:rFonts w:cs="Arial"/>
          <w:szCs w:val="24"/>
        </w:rPr>
        <w:t xml:space="preserve">Vervollständigung einer bereits bestehenden Anwendung. </w:t>
      </w:r>
    </w:p>
    <w:p w14:paraId="52C29FCB" w14:textId="77777777" w:rsidR="00896373" w:rsidRDefault="00896373" w:rsidP="00896373">
      <w:pPr>
        <w:pStyle w:val="Listenabsatz"/>
        <w:numPr>
          <w:ilvl w:val="0"/>
          <w:numId w:val="2"/>
        </w:numPr>
        <w:rPr>
          <w:rFonts w:cs="Arial"/>
          <w:szCs w:val="24"/>
        </w:rPr>
      </w:pPr>
      <w:r w:rsidRPr="00896373">
        <w:rPr>
          <w:rFonts w:cs="Arial"/>
          <w:szCs w:val="24"/>
        </w:rPr>
        <w:t>Arbeiten in einem Team, so wie Sie das in den Einführungswochen erarbeitet haben.</w:t>
      </w:r>
    </w:p>
    <w:p w14:paraId="0F79195F" w14:textId="77777777" w:rsidR="00F14610" w:rsidRDefault="00F14610" w:rsidP="00896373">
      <w:pPr>
        <w:pStyle w:val="Listenabsatz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Reihenfolge der Aktivitäten</w:t>
      </w:r>
    </w:p>
    <w:p w14:paraId="33CF1732" w14:textId="77777777" w:rsidR="00F14610" w:rsidRPr="00896373" w:rsidRDefault="00F14610" w:rsidP="00896373">
      <w:pPr>
        <w:pStyle w:val="Listenabsatz"/>
        <w:numPr>
          <w:ilvl w:val="0"/>
          <w:numId w:val="2"/>
        </w:numPr>
        <w:rPr>
          <w:rFonts w:cs="Arial"/>
          <w:szCs w:val="24"/>
        </w:rPr>
      </w:pPr>
      <w:r w:rsidRPr="00F14610">
        <w:rPr>
          <w:rFonts w:cs="Arial"/>
          <w:b/>
          <w:szCs w:val="24"/>
        </w:rPr>
        <w:t>Effektivität</w:t>
      </w:r>
      <w:r>
        <w:rPr>
          <w:rFonts w:cs="Arial"/>
          <w:szCs w:val="24"/>
        </w:rPr>
        <w:t xml:space="preserve"> der Teamarbeit</w:t>
      </w:r>
    </w:p>
    <w:p w14:paraId="2AB9B028" w14:textId="77777777" w:rsidR="00896373" w:rsidRDefault="00896373" w:rsidP="0072017F">
      <w:pPr>
        <w:rPr>
          <w:rFonts w:cs="Arial"/>
          <w:szCs w:val="24"/>
        </w:rPr>
      </w:pPr>
    </w:p>
    <w:p w14:paraId="30A7C3F3" w14:textId="77777777" w:rsidR="00896373" w:rsidRDefault="001D0791" w:rsidP="0072017F">
      <w:pPr>
        <w:rPr>
          <w:rFonts w:cs="Arial"/>
          <w:szCs w:val="24"/>
        </w:rPr>
      </w:pPr>
      <w:r>
        <w:rPr>
          <w:rFonts w:cs="Arial"/>
          <w:szCs w:val="24"/>
        </w:rPr>
        <w:t>Vorgehensweise</w:t>
      </w:r>
    </w:p>
    <w:p w14:paraId="2F151DD1" w14:textId="77777777" w:rsidR="001D0791" w:rsidRDefault="00974040" w:rsidP="0072017F">
      <w:pPr>
        <w:rPr>
          <w:rFonts w:cs="Arial"/>
          <w:szCs w:val="24"/>
        </w:rPr>
      </w:pPr>
      <w:r>
        <w:rPr>
          <w:rFonts w:cs="Arial"/>
          <w:szCs w:val="24"/>
        </w:rPr>
        <w:t xml:space="preserve">Erstellen Sie ein </w:t>
      </w:r>
      <w:proofErr w:type="spellStart"/>
      <w:r>
        <w:rPr>
          <w:rFonts w:cs="Arial"/>
          <w:szCs w:val="24"/>
        </w:rPr>
        <w:t>Product</w:t>
      </w:r>
      <w:proofErr w:type="spellEnd"/>
      <w:r>
        <w:rPr>
          <w:rFonts w:cs="Arial"/>
          <w:szCs w:val="24"/>
        </w:rPr>
        <w:t xml:space="preserve"> Backlog mit den wichtigsten Aufgaben/Anforderungen</w:t>
      </w:r>
    </w:p>
    <w:p w14:paraId="58259AEA" w14:textId="77777777" w:rsidR="00974040" w:rsidRDefault="00974040" w:rsidP="0072017F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z.B</w:t>
      </w:r>
      <w:proofErr w:type="spellEnd"/>
      <w:r>
        <w:rPr>
          <w:rFonts w:cs="Arial"/>
          <w:szCs w:val="24"/>
        </w:rPr>
        <w:t>:</w:t>
      </w:r>
      <w:r>
        <w:rPr>
          <w:rFonts w:cs="Arial"/>
          <w:szCs w:val="24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1985"/>
        <w:gridCol w:w="1270"/>
      </w:tblGrid>
      <w:tr w:rsidR="00101C95" w:rsidRPr="00974040" w14:paraId="2E95807C" w14:textId="77777777" w:rsidTr="00101C95">
        <w:tc>
          <w:tcPr>
            <w:tcW w:w="5807" w:type="dxa"/>
          </w:tcPr>
          <w:p w14:paraId="35B4E17E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Anforderung/Aufgaben</w:t>
            </w:r>
          </w:p>
        </w:tc>
        <w:tc>
          <w:tcPr>
            <w:tcW w:w="1985" w:type="dxa"/>
          </w:tcPr>
          <w:p w14:paraId="773B7A7C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Zeitaufwand</w:t>
            </w:r>
          </w:p>
        </w:tc>
        <w:tc>
          <w:tcPr>
            <w:tcW w:w="1270" w:type="dxa"/>
          </w:tcPr>
          <w:p w14:paraId="3FD6CD79" w14:textId="77777777" w:rsidR="00101C95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Status</w:t>
            </w:r>
          </w:p>
        </w:tc>
      </w:tr>
      <w:tr w:rsidR="00101C95" w:rsidRPr="00974040" w14:paraId="73D9FACE" w14:textId="77777777" w:rsidTr="00101C95">
        <w:tc>
          <w:tcPr>
            <w:tcW w:w="5807" w:type="dxa"/>
          </w:tcPr>
          <w:p w14:paraId="386EF39B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 w:rsidRPr="00974040">
              <w:rPr>
                <w:rFonts w:cs="Arial"/>
                <w:szCs w:val="24"/>
              </w:rPr>
              <w:t>Analysieren der View</w:t>
            </w:r>
          </w:p>
        </w:tc>
        <w:tc>
          <w:tcPr>
            <w:tcW w:w="1985" w:type="dxa"/>
          </w:tcPr>
          <w:p w14:paraId="138463FE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1h</w:t>
            </w:r>
          </w:p>
        </w:tc>
        <w:tc>
          <w:tcPr>
            <w:tcW w:w="1270" w:type="dxa"/>
          </w:tcPr>
          <w:p w14:paraId="58FCC337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  <w:tr w:rsidR="00101C95" w:rsidRPr="00974040" w14:paraId="58AA34F6" w14:textId="77777777" w:rsidTr="00101C95">
        <w:tc>
          <w:tcPr>
            <w:tcW w:w="5807" w:type="dxa"/>
          </w:tcPr>
          <w:p w14:paraId="0C77AB46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 w:rsidRPr="00974040">
              <w:rPr>
                <w:rFonts w:cs="Arial"/>
                <w:szCs w:val="24"/>
              </w:rPr>
              <w:t>Analysieren der MVVM-Schicht</w:t>
            </w:r>
          </w:p>
        </w:tc>
        <w:tc>
          <w:tcPr>
            <w:tcW w:w="1985" w:type="dxa"/>
          </w:tcPr>
          <w:p w14:paraId="65F24869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1h</w:t>
            </w:r>
          </w:p>
        </w:tc>
        <w:tc>
          <w:tcPr>
            <w:tcW w:w="1270" w:type="dxa"/>
          </w:tcPr>
          <w:p w14:paraId="1AD0D5E3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  <w:tr w:rsidR="00101C95" w14:paraId="50D6469B" w14:textId="77777777" w:rsidTr="00101C95">
        <w:tc>
          <w:tcPr>
            <w:tcW w:w="5807" w:type="dxa"/>
          </w:tcPr>
          <w:p w14:paraId="14BEB6DC" w14:textId="77777777" w:rsidR="00101C95" w:rsidRDefault="00101C95" w:rsidP="00E252B3">
            <w:pPr>
              <w:rPr>
                <w:rFonts w:cs="Arial"/>
                <w:szCs w:val="24"/>
              </w:rPr>
            </w:pPr>
            <w:r w:rsidRPr="00974040">
              <w:rPr>
                <w:rFonts w:cs="Arial"/>
                <w:szCs w:val="24"/>
              </w:rPr>
              <w:t>Analysieren des Models</w:t>
            </w:r>
          </w:p>
        </w:tc>
        <w:tc>
          <w:tcPr>
            <w:tcW w:w="1985" w:type="dxa"/>
          </w:tcPr>
          <w:p w14:paraId="7379C234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1h</w:t>
            </w:r>
          </w:p>
        </w:tc>
        <w:tc>
          <w:tcPr>
            <w:tcW w:w="1270" w:type="dxa"/>
          </w:tcPr>
          <w:p w14:paraId="211C2C25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  <w:tr w:rsidR="00101C95" w14:paraId="35D2331E" w14:textId="77777777" w:rsidTr="00101C95">
        <w:tc>
          <w:tcPr>
            <w:tcW w:w="5807" w:type="dxa"/>
          </w:tcPr>
          <w:p w14:paraId="475F86DE" w14:textId="77777777" w:rsidR="00101C95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Analysieren der Datenbank</w:t>
            </w:r>
          </w:p>
        </w:tc>
        <w:tc>
          <w:tcPr>
            <w:tcW w:w="1985" w:type="dxa"/>
          </w:tcPr>
          <w:p w14:paraId="36C5D554" w14:textId="77777777" w:rsidR="00101C95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0,5 h</w:t>
            </w:r>
          </w:p>
        </w:tc>
        <w:tc>
          <w:tcPr>
            <w:tcW w:w="1270" w:type="dxa"/>
          </w:tcPr>
          <w:p w14:paraId="5E95D9D2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  <w:tr w:rsidR="00101C95" w14:paraId="4FCB22AE" w14:textId="77777777" w:rsidTr="00101C95">
        <w:tc>
          <w:tcPr>
            <w:tcW w:w="5807" w:type="dxa"/>
          </w:tcPr>
          <w:p w14:paraId="5BFFD9F7" w14:textId="77777777" w:rsidR="00101C95" w:rsidRPr="00974040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….</w:t>
            </w:r>
          </w:p>
        </w:tc>
        <w:tc>
          <w:tcPr>
            <w:tcW w:w="1985" w:type="dxa"/>
          </w:tcPr>
          <w:p w14:paraId="0159D14B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  <w:tc>
          <w:tcPr>
            <w:tcW w:w="1270" w:type="dxa"/>
          </w:tcPr>
          <w:p w14:paraId="6DBEE7AF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  <w:tr w:rsidR="00101C95" w14:paraId="6AF66742" w14:textId="77777777" w:rsidTr="00101C95">
        <w:tc>
          <w:tcPr>
            <w:tcW w:w="5807" w:type="dxa"/>
          </w:tcPr>
          <w:p w14:paraId="3EFE4733" w14:textId="77777777" w:rsidR="00101C95" w:rsidRDefault="00101C95" w:rsidP="00E252B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Erstellen der GUI für </w:t>
            </w:r>
            <w:proofErr w:type="gramStart"/>
            <w:r>
              <w:rPr>
                <w:rFonts w:cs="Arial"/>
                <w:szCs w:val="24"/>
              </w:rPr>
              <w:t xml:space="preserve"> ….</w:t>
            </w:r>
            <w:proofErr w:type="gramEnd"/>
          </w:p>
        </w:tc>
        <w:tc>
          <w:tcPr>
            <w:tcW w:w="1985" w:type="dxa"/>
          </w:tcPr>
          <w:p w14:paraId="3BFE4F23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  <w:tc>
          <w:tcPr>
            <w:tcW w:w="1270" w:type="dxa"/>
          </w:tcPr>
          <w:p w14:paraId="262EC2DD" w14:textId="77777777" w:rsidR="00101C95" w:rsidRDefault="00101C95" w:rsidP="00E252B3">
            <w:pPr>
              <w:rPr>
                <w:rFonts w:cs="Arial"/>
                <w:szCs w:val="24"/>
              </w:rPr>
            </w:pPr>
          </w:p>
        </w:tc>
      </w:tr>
    </w:tbl>
    <w:p w14:paraId="09E43A0D" w14:textId="77777777" w:rsidR="00974040" w:rsidRDefault="00101C95" w:rsidP="0072017F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usw</w:t>
      </w:r>
      <w:proofErr w:type="spellEnd"/>
    </w:p>
    <w:p w14:paraId="1393CDEE" w14:textId="77777777" w:rsidR="00101C95" w:rsidRDefault="00101C95" w:rsidP="0072017F">
      <w:pPr>
        <w:rPr>
          <w:rFonts w:cs="Arial"/>
          <w:szCs w:val="24"/>
        </w:rPr>
      </w:pPr>
    </w:p>
    <w:p w14:paraId="284FE8B2" w14:textId="77777777" w:rsidR="00974040" w:rsidRDefault="00974040" w:rsidP="0072017F">
      <w:pPr>
        <w:rPr>
          <w:rFonts w:cs="Arial"/>
          <w:szCs w:val="24"/>
        </w:rPr>
      </w:pPr>
      <w:r>
        <w:rPr>
          <w:rFonts w:cs="Arial"/>
          <w:szCs w:val="24"/>
        </w:rPr>
        <w:t>Diese Liste soll nach Prioritäten geordnet sei</w:t>
      </w:r>
      <w:r w:rsidR="00314019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. Jedes Teammitglied entnimmt </w:t>
      </w:r>
      <w:bookmarkStart w:id="0" w:name="_GoBack"/>
      <w:bookmarkEnd w:id="0"/>
      <w:r>
        <w:rPr>
          <w:rFonts w:cs="Arial"/>
          <w:szCs w:val="24"/>
        </w:rPr>
        <w:t xml:space="preserve">eine Aufgabe und erledigt </w:t>
      </w:r>
      <w:r w:rsidR="00101C95">
        <w:rPr>
          <w:rFonts w:cs="Arial"/>
          <w:szCs w:val="24"/>
        </w:rPr>
        <w:t>s</w:t>
      </w:r>
      <w:r>
        <w:rPr>
          <w:rFonts w:cs="Arial"/>
          <w:szCs w:val="24"/>
        </w:rPr>
        <w:t>ie. Am Ende</w:t>
      </w:r>
      <w:r w:rsidR="00101C95">
        <w:rPr>
          <w:rFonts w:cs="Arial"/>
          <w:szCs w:val="24"/>
        </w:rPr>
        <w:t xml:space="preserve"> eines Sprints</w:t>
      </w:r>
      <w:r>
        <w:rPr>
          <w:rFonts w:cs="Arial"/>
          <w:szCs w:val="24"/>
        </w:rPr>
        <w:t xml:space="preserve"> soll in einem Review d</w:t>
      </w:r>
      <w:r w:rsidR="00101C95">
        <w:rPr>
          <w:rFonts w:cs="Arial"/>
          <w:szCs w:val="24"/>
        </w:rPr>
        <w:t>as Ergebnis vorgestellt werden.</w:t>
      </w:r>
    </w:p>
    <w:p w14:paraId="1C9EC836" w14:textId="77777777" w:rsidR="00101C95" w:rsidRDefault="00101C95" w:rsidP="0072017F">
      <w:pPr>
        <w:rPr>
          <w:rFonts w:cs="Arial"/>
          <w:szCs w:val="24"/>
        </w:rPr>
      </w:pPr>
      <w:r>
        <w:rPr>
          <w:rFonts w:cs="Arial"/>
          <w:szCs w:val="24"/>
        </w:rPr>
        <w:t xml:space="preserve">Wählen Sie einen </w:t>
      </w:r>
      <w:proofErr w:type="spellStart"/>
      <w:r>
        <w:rPr>
          <w:rFonts w:cs="Arial"/>
          <w:szCs w:val="24"/>
        </w:rPr>
        <w:t>Product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Owner</w:t>
      </w:r>
      <w:proofErr w:type="spellEnd"/>
      <w:r>
        <w:rPr>
          <w:rFonts w:cs="Arial"/>
          <w:szCs w:val="24"/>
        </w:rPr>
        <w:t xml:space="preserve">, der das alleinige Recht hat das </w:t>
      </w:r>
      <w:proofErr w:type="spellStart"/>
      <w:r>
        <w:rPr>
          <w:rFonts w:cs="Arial"/>
          <w:szCs w:val="24"/>
        </w:rPr>
        <w:t>Product</w:t>
      </w:r>
      <w:proofErr w:type="spellEnd"/>
      <w:r>
        <w:rPr>
          <w:rFonts w:cs="Arial"/>
          <w:szCs w:val="24"/>
        </w:rPr>
        <w:t xml:space="preserve"> Backlog zu pflegen.</w:t>
      </w:r>
    </w:p>
    <w:p w14:paraId="12738767" w14:textId="77777777" w:rsidR="00101C95" w:rsidRPr="0072017F" w:rsidRDefault="00101C95" w:rsidP="0072017F">
      <w:pPr>
        <w:rPr>
          <w:rFonts w:cs="Arial"/>
          <w:szCs w:val="24"/>
        </w:rPr>
      </w:pPr>
    </w:p>
    <w:sectPr w:rsidR="00101C95" w:rsidRPr="0072017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D9E1" w14:textId="77777777" w:rsidR="00D14631" w:rsidRDefault="00D14631" w:rsidP="002B4536">
      <w:r>
        <w:separator/>
      </w:r>
    </w:p>
  </w:endnote>
  <w:endnote w:type="continuationSeparator" w:id="0">
    <w:p w14:paraId="05A7EB13" w14:textId="77777777" w:rsidR="00D14631" w:rsidRDefault="00D14631" w:rsidP="002B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B6A7" w14:textId="77777777" w:rsidR="00D14631" w:rsidRDefault="00D14631" w:rsidP="002B4536">
      <w:r>
        <w:separator/>
      </w:r>
    </w:p>
  </w:footnote>
  <w:footnote w:type="continuationSeparator" w:id="0">
    <w:p w14:paraId="01D540E3" w14:textId="77777777" w:rsidR="00D14631" w:rsidRDefault="00D14631" w:rsidP="002B4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627E" w14:textId="77777777" w:rsidR="0010675B" w:rsidRDefault="0010675B" w:rsidP="002B4536">
    <w:pPr>
      <w:pStyle w:val="Kopfzeile"/>
      <w:ind w:left="70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805A64" wp14:editId="601878F4">
          <wp:simplePos x="0" y="0"/>
          <wp:positionH relativeFrom="column">
            <wp:posOffset>-28575</wp:posOffset>
          </wp:positionH>
          <wp:positionV relativeFrom="paragraph">
            <wp:posOffset>-161925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</w:rPr>
      <w:t>FI11</w:t>
    </w:r>
    <w:r>
      <w:rPr>
        <w:rFonts w:cs="Arial"/>
      </w:rPr>
      <w:tab/>
    </w:r>
    <w:proofErr w:type="spellStart"/>
    <w:r>
      <w:rPr>
        <w:rFonts w:cs="Arial"/>
      </w:rPr>
      <w:t>AwP</w:t>
    </w:r>
    <w:proofErr w:type="spellEnd"/>
    <w:r>
      <w:rPr>
        <w:rFonts w:cs="Arial"/>
      </w:rPr>
      <w:t>: C#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52F"/>
    <w:multiLevelType w:val="hybridMultilevel"/>
    <w:tmpl w:val="7D140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9761F"/>
    <w:multiLevelType w:val="hybridMultilevel"/>
    <w:tmpl w:val="C1543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E"/>
    <w:rsid w:val="0002566B"/>
    <w:rsid w:val="00101C95"/>
    <w:rsid w:val="0010675B"/>
    <w:rsid w:val="00163A12"/>
    <w:rsid w:val="001D0791"/>
    <w:rsid w:val="002B4536"/>
    <w:rsid w:val="00314019"/>
    <w:rsid w:val="004110B3"/>
    <w:rsid w:val="00483882"/>
    <w:rsid w:val="006161EE"/>
    <w:rsid w:val="0072017F"/>
    <w:rsid w:val="007943A4"/>
    <w:rsid w:val="007C2B36"/>
    <w:rsid w:val="007F657E"/>
    <w:rsid w:val="0088415D"/>
    <w:rsid w:val="00896373"/>
    <w:rsid w:val="00974040"/>
    <w:rsid w:val="009D02F2"/>
    <w:rsid w:val="009F3305"/>
    <w:rsid w:val="00BB7792"/>
    <w:rsid w:val="00D14631"/>
    <w:rsid w:val="00D76CED"/>
    <w:rsid w:val="00E318D2"/>
    <w:rsid w:val="00E51522"/>
    <w:rsid w:val="00EA546F"/>
    <w:rsid w:val="00F1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DC44E"/>
  <w15:chartTrackingRefBased/>
  <w15:docId w15:val="{DC230079-4769-41E7-9730-C4631156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2F2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B45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4536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B45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4536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657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657E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0675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7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tl\Documents\Benutzerdefinierte%20Office-Vorlagen\schule\Fi11_c%23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Fi11_c#.dotx</Template>
  <TotalTime>0</TotalTime>
  <Pages>2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Reinhold Gütling</dc:creator>
  <cp:keywords/>
  <dc:description/>
  <cp:lastModifiedBy>Reinhold Gütling</cp:lastModifiedBy>
  <cp:revision>6</cp:revision>
  <cp:lastPrinted>2019-04-28T12:47:00Z</cp:lastPrinted>
  <dcterms:created xsi:type="dcterms:W3CDTF">2019-04-26T19:38:00Z</dcterms:created>
  <dcterms:modified xsi:type="dcterms:W3CDTF">2019-04-28T12:48:00Z</dcterms:modified>
</cp:coreProperties>
</file>